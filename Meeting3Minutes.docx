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36" w:rsidRPr="00554276" w:rsidRDefault="0030612D" w:rsidP="00620AE8">
      <w:pPr>
        <w:pStyle w:val="Heading1"/>
      </w:pPr>
      <w:r>
        <w:t>GDP Project</w:t>
      </w:r>
    </w:p>
    <w:p w:rsidR="00554276" w:rsidRPr="004B5C09" w:rsidRDefault="00554276" w:rsidP="00620AE8">
      <w:pPr>
        <w:pStyle w:val="Heading1"/>
      </w:pPr>
      <w:r w:rsidRPr="004B5C09">
        <w:t>Meeting Minutes</w:t>
      </w:r>
    </w:p>
    <w:sdt>
      <w:sdtPr>
        <w:alias w:val="Date"/>
        <w:tag w:val="Date"/>
        <w:id w:val="811033052"/>
        <w:placeholder>
          <w:docPart w:val="5771847FED144AD7B7F0AC5F1E5C6A23"/>
        </w:placeholder>
        <w:date w:fullDate="2017-10-2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4E227E" w:rsidRDefault="00400462" w:rsidP="00B75CFC">
          <w:pPr>
            <w:pStyle w:val="Date"/>
          </w:pPr>
          <w:r>
            <w:t>October 24, 2017</w:t>
          </w:r>
        </w:p>
      </w:sdtContent>
    </w:sdt>
    <w:p w:rsidR="00554276" w:rsidRPr="004B5C09" w:rsidRDefault="0015180F" w:rsidP="00361DEE">
      <w:pPr>
        <w:pStyle w:val="ListParagraph"/>
      </w:pPr>
      <w:r w:rsidRPr="00616B41">
        <w:t>Call</w:t>
      </w:r>
      <w:r w:rsidRPr="004B5C09">
        <w:t xml:space="preserve"> to order</w:t>
      </w:r>
    </w:p>
    <w:p w:rsidR="0015180F" w:rsidRPr="00AE361F" w:rsidRDefault="00BC7D36" w:rsidP="00361DEE">
      <w:sdt>
        <w:sdtPr>
          <w:alias w:val="Name"/>
          <w:tag w:val="Name"/>
          <w:id w:val="811033081"/>
          <w:placeholder>
            <w:docPart w:val="0A2D451F41A34696939474359A3C0CC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 w:rsidRPr="00AE361F">
        <w:t xml:space="preserve">called to order the regular meeting of the </w:t>
      </w:r>
      <w:r w:rsidR="0030612D">
        <w:t>GDP Project</w:t>
      </w:r>
      <w:r w:rsidR="0015180F" w:rsidRPr="00AE361F">
        <w:t xml:space="preserve"> at </w:t>
      </w:r>
      <w:sdt>
        <w:sdtPr>
          <w:id w:val="811033121"/>
          <w:placeholder>
            <w:docPart w:val="72CD160ADE3343C3A23BCE69A7ACAA95"/>
          </w:placeholder>
        </w:sdtPr>
        <w:sdtEndPr/>
        <w:sdtContent>
          <w:r w:rsidR="0030612D">
            <w:t>1</w:t>
          </w:r>
          <w:r w:rsidR="00504144">
            <w:t>6</w:t>
          </w:r>
          <w:r w:rsidR="0030612D">
            <w:t>:00</w:t>
          </w:r>
        </w:sdtContent>
      </w:sdt>
      <w:r w:rsidR="0015180F" w:rsidRPr="00AE361F">
        <w:t xml:space="preserve"> on </w:t>
      </w:r>
      <w:sdt>
        <w:sdtPr>
          <w:alias w:val="Date"/>
          <w:tag w:val="Date"/>
          <w:id w:val="811033147"/>
          <w:placeholder>
            <w:docPart w:val="8B848538B55E472794504FEAC1378C56"/>
          </w:placeholder>
          <w:date w:fullDate="2017-10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00462">
            <w:t>October 24, 2017</w:t>
          </w:r>
        </w:sdtContent>
      </w:sdt>
      <w:r w:rsidR="00361DEE">
        <w:t xml:space="preserve"> at </w:t>
      </w:r>
      <w:r w:rsidR="0030612D">
        <w:t>Austin House</w:t>
      </w:r>
      <w:r w:rsidR="0015180F" w:rsidRPr="00AE361F">
        <w:t>.</w:t>
      </w:r>
    </w:p>
    <w:p w:rsidR="0015180F" w:rsidRPr="004B5C09" w:rsidRDefault="0015180F" w:rsidP="00361DEE">
      <w:pPr>
        <w:pStyle w:val="ListParagraph"/>
      </w:pPr>
      <w:r w:rsidRPr="004B5C09">
        <w:t xml:space="preserve">Roll </w:t>
      </w:r>
      <w:r w:rsidR="006928C1">
        <w:t>c</w:t>
      </w:r>
      <w:r w:rsidRPr="004B5C09">
        <w:t>all</w:t>
      </w:r>
    </w:p>
    <w:p w:rsidR="0015180F" w:rsidRDefault="00BC7D36" w:rsidP="00361DEE">
      <w:sdt>
        <w:sdtPr>
          <w:alias w:val="Name"/>
          <w:tag w:val="Name"/>
          <w:id w:val="811033258"/>
          <w:placeholder>
            <w:docPart w:val="23F2221C0A3B4284940F9060D0C7585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612D">
            <w:t>Michael</w:t>
          </w:r>
        </w:sdtContent>
      </w:sdt>
      <w:r w:rsidR="00361DEE">
        <w:t xml:space="preserve"> </w:t>
      </w:r>
      <w:r w:rsidR="0015180F">
        <w:t xml:space="preserve">conducted a roll call. The following </w:t>
      </w:r>
      <w:r w:rsidR="006928C1">
        <w:t>persons</w:t>
      </w:r>
      <w:r w:rsidR="0015180F">
        <w:t xml:space="preserve"> were present: </w:t>
      </w:r>
      <w:r w:rsidR="0030612D">
        <w:t xml:space="preserve">Michel, </w:t>
      </w:r>
      <w:proofErr w:type="spellStart"/>
      <w:r w:rsidR="0030612D">
        <w:t>Olu</w:t>
      </w:r>
      <w:proofErr w:type="spellEnd"/>
      <w:r w:rsidR="0030612D">
        <w:t>, and Anthony.</w:t>
      </w:r>
    </w:p>
    <w:p w:rsidR="0015180F" w:rsidRDefault="0015180F" w:rsidP="00361DEE">
      <w:pPr>
        <w:pStyle w:val="ListParagraph"/>
      </w:pPr>
      <w:r w:rsidRPr="004B5C09">
        <w:t>Approval of minutes</w:t>
      </w:r>
      <w:r w:rsidR="00680296" w:rsidRPr="004B5C09">
        <w:t xml:space="preserve"> from last meeting</w:t>
      </w:r>
    </w:p>
    <w:p w:rsidR="0030612D" w:rsidRDefault="00BC7D36" w:rsidP="0030612D">
      <w:pPr>
        <w:ind w:left="0" w:firstLine="187"/>
      </w:pPr>
      <w:sdt>
        <w:sdtPr>
          <w:alias w:val="Name"/>
          <w:tag w:val="Name"/>
          <w:id w:val="811033276"/>
          <w:placeholder>
            <w:docPart w:val="F0FA1FACE7E640C3B1DE76292DF2C21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612D">
            <w:t>Michael</w:t>
          </w:r>
        </w:sdtContent>
      </w:sdt>
      <w:r w:rsidR="0030612D">
        <w:t xml:space="preserve"> read the minutes from the last meeting. The minutes were approved as read.</w:t>
      </w:r>
    </w:p>
    <w:p w:rsidR="0030612D" w:rsidRDefault="0030612D" w:rsidP="00361DEE">
      <w:pPr>
        <w:pStyle w:val="ListParagraph"/>
      </w:pPr>
      <w:r>
        <w:t>Agenda</w:t>
      </w:r>
    </w:p>
    <w:p w:rsidR="0030612D" w:rsidRPr="004B5C09" w:rsidRDefault="00400462" w:rsidP="00DB0439">
      <w:r>
        <w:t>Rehearse the presentation and adjust the research slides to be presentable.</w:t>
      </w:r>
    </w:p>
    <w:p w:rsidR="0015180F" w:rsidRPr="004B5C09" w:rsidRDefault="0015180F" w:rsidP="00361DEE">
      <w:pPr>
        <w:pStyle w:val="ListParagraph"/>
      </w:pPr>
      <w:r w:rsidRPr="004B5C09">
        <w:t xml:space="preserve">Open </w:t>
      </w:r>
      <w:r w:rsidR="006928C1">
        <w:t>i</w:t>
      </w:r>
      <w:r w:rsidRPr="004B5C09">
        <w:t>ssues</w:t>
      </w:r>
      <w:r w:rsidR="0030612D">
        <w:t xml:space="preserve"> and decisions</w:t>
      </w:r>
    </w:p>
    <w:p w:rsidR="00C1643D" w:rsidRPr="002C3D7E" w:rsidRDefault="00400462" w:rsidP="002C3D7E">
      <w:pPr>
        <w:pStyle w:val="ListNumber"/>
      </w:pPr>
      <w:r>
        <w:t>Presentation rehearsed / Presentation was not rehearsed as it was not finished</w:t>
      </w:r>
      <w:r w:rsidR="00504144">
        <w:t>.</w:t>
      </w:r>
    </w:p>
    <w:p w:rsidR="002C3D7E" w:rsidRDefault="00400462" w:rsidP="002C3D7E">
      <w:pPr>
        <w:pStyle w:val="ListNumber"/>
      </w:pPr>
      <w:r>
        <w:t xml:space="preserve">Slides made to be made presentable. / Michael and Anthony’s slides were made </w:t>
      </w:r>
      <w:proofErr w:type="gramStart"/>
      <w:r>
        <w:t>presentable,</w:t>
      </w:r>
      <w:proofErr w:type="gramEnd"/>
      <w:r>
        <w:t xml:space="preserve"> no global theme was set on the slides.</w:t>
      </w:r>
    </w:p>
    <w:p w:rsidR="0015180F" w:rsidRPr="004B5C09" w:rsidRDefault="0015180F" w:rsidP="00361DEE">
      <w:pPr>
        <w:pStyle w:val="ListParagraph"/>
      </w:pPr>
      <w:r w:rsidRPr="004B5C09">
        <w:t>Adjournment</w:t>
      </w:r>
    </w:p>
    <w:p w:rsidR="00680296" w:rsidRDefault="00BC7D36" w:rsidP="00360B6E">
      <w:sdt>
        <w:sdtPr>
          <w:alias w:val="Name"/>
          <w:tag w:val="Name"/>
          <w:id w:val="811033342"/>
          <w:placeholder>
            <w:docPart w:val="ECF0D4C0D8744ACFA44F669D97503C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30612D">
            <w:t>Michael</w:t>
          </w:r>
        </w:sdtContent>
      </w:sdt>
      <w:r w:rsidR="002C3D7E" w:rsidRPr="00361DEE">
        <w:t xml:space="preserve"> </w:t>
      </w:r>
      <w:r w:rsidR="00680296" w:rsidRPr="00361DEE">
        <w:t>adjourned the meeting at</w:t>
      </w:r>
      <w:r w:rsidR="002C3D7E">
        <w:t xml:space="preserve"> </w:t>
      </w:r>
      <w:r w:rsidR="00DB0439">
        <w:t>1</w:t>
      </w:r>
      <w:r w:rsidR="00400462">
        <w:t>9</w:t>
      </w:r>
      <w:bookmarkStart w:id="0" w:name="_GoBack"/>
      <w:bookmarkEnd w:id="0"/>
      <w:r w:rsidR="00DB0439">
        <w:t>:10</w:t>
      </w:r>
      <w:r w:rsidR="00680296" w:rsidRPr="00361DEE">
        <w:t>.</w:t>
      </w:r>
    </w:p>
    <w:p w:rsidR="008E476B" w:rsidRDefault="0015180F" w:rsidP="00361DEE">
      <w:r>
        <w:t xml:space="preserve">Minutes </w:t>
      </w:r>
      <w:r w:rsidRPr="00616B41">
        <w:t>s</w:t>
      </w:r>
      <w:r w:rsidR="008E476B" w:rsidRPr="00616B41">
        <w:t xml:space="preserve">ubmitted </w:t>
      </w:r>
      <w:r w:rsidR="004E227E">
        <w:t xml:space="preserve">by:  </w:t>
      </w:r>
      <w:r w:rsidR="0030612D">
        <w:t>Michael</w:t>
      </w:r>
    </w:p>
    <w:p w:rsidR="008E476B" w:rsidRPr="00554276" w:rsidRDefault="008E476B" w:rsidP="00361DEE">
      <w:r>
        <w:t xml:space="preserve">Minutes </w:t>
      </w:r>
      <w:r w:rsidR="00FB3809">
        <w:t>a</w:t>
      </w:r>
      <w:r>
        <w:t xml:space="preserve">pproved by: </w:t>
      </w:r>
      <w:r w:rsidR="004E227E">
        <w:t xml:space="preserve"> </w:t>
      </w:r>
      <w:r w:rsidR="00DB0439">
        <w:t>Olu</w:t>
      </w:r>
    </w:p>
    <w:sectPr w:rsidR="008E476B" w:rsidRPr="00554276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0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2D"/>
    <w:rsid w:val="0011573E"/>
    <w:rsid w:val="00140DAE"/>
    <w:rsid w:val="0015180F"/>
    <w:rsid w:val="00193653"/>
    <w:rsid w:val="00276FA1"/>
    <w:rsid w:val="00291B4A"/>
    <w:rsid w:val="002C3D7E"/>
    <w:rsid w:val="0030612D"/>
    <w:rsid w:val="00360B6E"/>
    <w:rsid w:val="00361DEE"/>
    <w:rsid w:val="00362BE3"/>
    <w:rsid w:val="00400462"/>
    <w:rsid w:val="00411F8B"/>
    <w:rsid w:val="00477352"/>
    <w:rsid w:val="004B5C09"/>
    <w:rsid w:val="004E227E"/>
    <w:rsid w:val="00504144"/>
    <w:rsid w:val="00554276"/>
    <w:rsid w:val="00616B41"/>
    <w:rsid w:val="00620AE8"/>
    <w:rsid w:val="0064628C"/>
    <w:rsid w:val="00680296"/>
    <w:rsid w:val="00687389"/>
    <w:rsid w:val="006928C1"/>
    <w:rsid w:val="006C1722"/>
    <w:rsid w:val="006F03D4"/>
    <w:rsid w:val="00771C24"/>
    <w:rsid w:val="007D5836"/>
    <w:rsid w:val="008240DA"/>
    <w:rsid w:val="008429E5"/>
    <w:rsid w:val="00867EA4"/>
    <w:rsid w:val="00897D88"/>
    <w:rsid w:val="008E476B"/>
    <w:rsid w:val="00932F50"/>
    <w:rsid w:val="009921B8"/>
    <w:rsid w:val="00A07662"/>
    <w:rsid w:val="00A9231C"/>
    <w:rsid w:val="00AE361F"/>
    <w:rsid w:val="00B247A9"/>
    <w:rsid w:val="00B435B5"/>
    <w:rsid w:val="00B75CFC"/>
    <w:rsid w:val="00B85433"/>
    <w:rsid w:val="00C1643D"/>
    <w:rsid w:val="00C261A9"/>
    <w:rsid w:val="00D31AB7"/>
    <w:rsid w:val="00DA39CC"/>
    <w:rsid w:val="00DA5CE7"/>
    <w:rsid w:val="00DB0439"/>
    <w:rsid w:val="00DC79AD"/>
    <w:rsid w:val="00DF2868"/>
    <w:rsid w:val="00F23697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5BCB76B2"/>
  <w15:docId w15:val="{D54EA435-7CAC-4EF0-9E96-7F064FD0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71847FED144AD7B7F0AC5F1E5C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D70D6-2F1C-4029-B714-C6CAD06B7948}"/>
      </w:docPartPr>
      <w:docPartBody>
        <w:p w:rsidR="005D6BF5" w:rsidRDefault="00FD14DA">
          <w:pPr>
            <w:pStyle w:val="5771847FED144AD7B7F0AC5F1E5C6A23"/>
          </w:pPr>
          <w:r>
            <w:t>[Click to select date]</w:t>
          </w:r>
        </w:p>
      </w:docPartBody>
    </w:docPart>
    <w:docPart>
      <w:docPartPr>
        <w:name w:val="0A2D451F41A34696939474359A3C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E6166-11EC-4600-859A-0D4CB53A1B53}"/>
      </w:docPartPr>
      <w:docPartBody>
        <w:p w:rsidR="005D6BF5" w:rsidRDefault="00FD14DA">
          <w:pPr>
            <w:pStyle w:val="0A2D451F41A34696939474359A3C0CCB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72CD160ADE3343C3A23BCE69A7ACA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5A4E-7F98-4C75-9787-F28718CC66BF}"/>
      </w:docPartPr>
      <w:docPartBody>
        <w:p w:rsidR="005D6BF5" w:rsidRDefault="00FD14DA">
          <w:pPr>
            <w:pStyle w:val="72CD160ADE3343C3A23BCE69A7ACAA95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8B848538B55E472794504FEAC1378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3234-54E6-4DCF-BE41-ADDD5B540050}"/>
      </w:docPartPr>
      <w:docPartBody>
        <w:p w:rsidR="005D6BF5" w:rsidRDefault="00FD14DA">
          <w:pPr>
            <w:pStyle w:val="8B848538B55E472794504FEAC1378C56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23F2221C0A3B4284940F9060D0C75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A801A-A577-4220-8C53-24DCC730CE0D}"/>
      </w:docPartPr>
      <w:docPartBody>
        <w:p w:rsidR="005D6BF5" w:rsidRDefault="00FD14DA">
          <w:pPr>
            <w:pStyle w:val="23F2221C0A3B4284940F9060D0C75853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ECF0D4C0D8744ACFA44F669D97503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D5F87-F0DA-48E6-9344-58E71EC7C2AA}"/>
      </w:docPartPr>
      <w:docPartBody>
        <w:p w:rsidR="005D6BF5" w:rsidRDefault="00FD14DA">
          <w:pPr>
            <w:pStyle w:val="ECF0D4C0D8744ACFA44F669D97503CA3"/>
          </w:pPr>
          <w:r>
            <w:t>[Facilitator Name]</w:t>
          </w:r>
        </w:p>
      </w:docPartBody>
    </w:docPart>
    <w:docPart>
      <w:docPartPr>
        <w:name w:val="F0FA1FACE7E640C3B1DE76292DF2C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4D1C-351B-4423-818D-08678E459E24}"/>
      </w:docPartPr>
      <w:docPartBody>
        <w:p w:rsidR="005D6BF5" w:rsidRDefault="00FD14DA" w:rsidP="00FD14DA">
          <w:pPr>
            <w:pStyle w:val="F0FA1FACE7E640C3B1DE76292DF2C21E"/>
          </w:pPr>
          <w:r>
            <w:t>[Secretary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DA"/>
    <w:rsid w:val="005D6BF5"/>
    <w:rsid w:val="00F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1847FED144AD7B7F0AC5F1E5C6A23">
    <w:name w:val="5771847FED144AD7B7F0AC5F1E5C6A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2D451F41A34696939474359A3C0CCB">
    <w:name w:val="0A2D451F41A34696939474359A3C0CCB"/>
  </w:style>
  <w:style w:type="paragraph" w:customStyle="1" w:styleId="DA40A10E684C4EF5A53D5703394883D2">
    <w:name w:val="DA40A10E684C4EF5A53D5703394883D2"/>
  </w:style>
  <w:style w:type="paragraph" w:customStyle="1" w:styleId="72CD160ADE3343C3A23BCE69A7ACAA95">
    <w:name w:val="72CD160ADE3343C3A23BCE69A7ACAA95"/>
  </w:style>
  <w:style w:type="paragraph" w:customStyle="1" w:styleId="8B848538B55E472794504FEAC1378C56">
    <w:name w:val="8B848538B55E472794504FEAC1378C56"/>
  </w:style>
  <w:style w:type="paragraph" w:customStyle="1" w:styleId="8E5C3D8817364C00B81C998D0E538E72">
    <w:name w:val="8E5C3D8817364C00B81C998D0E538E72"/>
  </w:style>
  <w:style w:type="paragraph" w:customStyle="1" w:styleId="23F2221C0A3B4284940F9060D0C75853">
    <w:name w:val="23F2221C0A3B4284940F9060D0C75853"/>
  </w:style>
  <w:style w:type="paragraph" w:customStyle="1" w:styleId="D3777DB0FB9E4D2F88D3EA495D26A977">
    <w:name w:val="D3777DB0FB9E4D2F88D3EA495D26A977"/>
  </w:style>
  <w:style w:type="paragraph" w:customStyle="1" w:styleId="C593B6A49ECD41FCBC9EE98A1422BB06">
    <w:name w:val="C593B6A49ECD41FCBC9EE98A1422BB06"/>
  </w:style>
  <w:style w:type="paragraph" w:customStyle="1" w:styleId="6421552D9DBB44FD9CB6B5EE9583D088">
    <w:name w:val="6421552D9DBB44FD9CB6B5EE9583D088"/>
  </w:style>
  <w:style w:type="paragraph" w:customStyle="1" w:styleId="3E267648DB044D84A9CB66BA17056EAD">
    <w:name w:val="3E267648DB044D84A9CB66BA17056EAD"/>
  </w:style>
  <w:style w:type="paragraph" w:customStyle="1" w:styleId="3BD6EAA4E5EA425DA9CFD318D49FD1D0">
    <w:name w:val="3BD6EAA4E5EA425DA9CFD318D49FD1D0"/>
  </w:style>
  <w:style w:type="paragraph" w:customStyle="1" w:styleId="B377A667849B4AD2A94BE6CAC7BB5117">
    <w:name w:val="B377A667849B4AD2A94BE6CAC7BB5117"/>
  </w:style>
  <w:style w:type="paragraph" w:customStyle="1" w:styleId="1B95A8D8D0554081A10B5FB4088873CF">
    <w:name w:val="1B95A8D8D0554081A10B5FB4088873CF"/>
  </w:style>
  <w:style w:type="paragraph" w:customStyle="1" w:styleId="140BDE6D86CA47C49755ADAA8F426FF9">
    <w:name w:val="140BDE6D86CA47C49755ADAA8F426FF9"/>
  </w:style>
  <w:style w:type="paragraph" w:customStyle="1" w:styleId="ECF0D4C0D8744ACFA44F669D97503CA3">
    <w:name w:val="ECF0D4C0D8744ACFA44F669D97503CA3"/>
  </w:style>
  <w:style w:type="paragraph" w:customStyle="1" w:styleId="FF21E4D120CA473FB34ED214F93BDB70">
    <w:name w:val="FF21E4D120CA473FB34ED214F93BDB70"/>
  </w:style>
  <w:style w:type="paragraph" w:customStyle="1" w:styleId="53BB68E510D54D849D33E4CB6BF33B89">
    <w:name w:val="53BB68E510D54D849D33E4CB6BF33B89"/>
  </w:style>
  <w:style w:type="paragraph" w:customStyle="1" w:styleId="28BA4B8370EC4D438A61C64DEDDE59D1">
    <w:name w:val="28BA4B8370EC4D438A61C64DEDDE59D1"/>
  </w:style>
  <w:style w:type="paragraph" w:customStyle="1" w:styleId="F0FA1FACE7E640C3B1DE76292DF2C21E">
    <w:name w:val="F0FA1FACE7E640C3B1DE76292DF2C21E"/>
    <w:rsid w:val="00FD1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Michael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111</TotalTime>
  <Pages>1</Pages>
  <Words>139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Michael Ashfield</dc:creator>
  <cp:keywords/>
  <dc:description>Michael</dc:description>
  <cp:lastModifiedBy>Michael Ashfield</cp:lastModifiedBy>
  <cp:revision>4</cp:revision>
  <cp:lastPrinted>2002-03-13T18:46:00Z</cp:lastPrinted>
  <dcterms:created xsi:type="dcterms:W3CDTF">2017-10-11T12:45:00Z</dcterms:created>
  <dcterms:modified xsi:type="dcterms:W3CDTF">2017-10-25T15:55:00Z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