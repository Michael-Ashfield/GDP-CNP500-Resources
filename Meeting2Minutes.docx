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36" w:rsidRPr="00554276" w:rsidRDefault="0030612D" w:rsidP="00620AE8">
      <w:pPr>
        <w:pStyle w:val="Heading1"/>
      </w:pPr>
      <w:r>
        <w:t>GDP Project</w:t>
      </w:r>
    </w:p>
    <w:p w:rsidR="00554276" w:rsidRPr="004B5C09" w:rsidRDefault="00554276" w:rsidP="00620AE8">
      <w:pPr>
        <w:pStyle w:val="Heading1"/>
      </w:pPr>
      <w:r w:rsidRPr="004B5C09">
        <w:t>Meeting Minutes</w:t>
      </w:r>
    </w:p>
    <w:sdt>
      <w:sdtPr>
        <w:alias w:val="Date"/>
        <w:tag w:val="Date"/>
        <w:id w:val="811033052"/>
        <w:placeholder>
          <w:docPart w:val="5771847FED144AD7B7F0AC5F1E5C6A23"/>
        </w:placeholder>
        <w:date w:fullDate="2017-10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4E227E" w:rsidRDefault="00DB0439" w:rsidP="00B75CFC">
          <w:pPr>
            <w:pStyle w:val="Date"/>
          </w:pPr>
          <w:r>
            <w:t>October 20, 2017</w:t>
          </w:r>
        </w:p>
      </w:sdtContent>
    </w:sdt>
    <w:p w:rsidR="00554276" w:rsidRPr="004B5C09" w:rsidRDefault="0015180F" w:rsidP="00361DEE">
      <w:pPr>
        <w:pStyle w:val="ListParagraph"/>
      </w:pPr>
      <w:r w:rsidRPr="00616B41">
        <w:t>Call</w:t>
      </w:r>
      <w:r w:rsidRPr="004B5C09">
        <w:t xml:space="preserve"> to order</w:t>
      </w:r>
    </w:p>
    <w:p w:rsidR="0015180F" w:rsidRPr="00AE361F" w:rsidRDefault="00DB0439" w:rsidP="00361DEE">
      <w:sdt>
        <w:sdtPr>
          <w:alias w:val="Name"/>
          <w:tag w:val="Name"/>
          <w:id w:val="811033081"/>
          <w:placeholder>
            <w:docPart w:val="0A2D451F41A34696939474359A3C0CC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30612D">
            <w:t>Michael</w:t>
          </w:r>
        </w:sdtContent>
      </w:sdt>
      <w:r w:rsidR="00361DEE">
        <w:t xml:space="preserve"> </w:t>
      </w:r>
      <w:r w:rsidR="0015180F" w:rsidRPr="00AE361F">
        <w:t xml:space="preserve">called to order the regular meeting of the </w:t>
      </w:r>
      <w:r w:rsidR="0030612D">
        <w:t>GDP Project</w:t>
      </w:r>
      <w:r w:rsidR="0015180F" w:rsidRPr="00AE361F">
        <w:t xml:space="preserve"> at </w:t>
      </w:r>
      <w:sdt>
        <w:sdtPr>
          <w:id w:val="811033121"/>
          <w:placeholder>
            <w:docPart w:val="72CD160ADE3343C3A23BCE69A7ACAA95"/>
          </w:placeholder>
        </w:sdtPr>
        <w:sdtEndPr/>
        <w:sdtContent>
          <w:r w:rsidR="0030612D">
            <w:t>1</w:t>
          </w:r>
          <w:r w:rsidR="00504144">
            <w:t>6</w:t>
          </w:r>
          <w:r w:rsidR="0030612D">
            <w:t>:00</w:t>
          </w:r>
        </w:sdtContent>
      </w:sdt>
      <w:r w:rsidR="0015180F" w:rsidRPr="00AE361F">
        <w:t xml:space="preserve"> on </w:t>
      </w:r>
      <w:sdt>
        <w:sdtPr>
          <w:alias w:val="Date"/>
          <w:tag w:val="Date"/>
          <w:id w:val="811033147"/>
          <w:placeholder>
            <w:docPart w:val="8B848538B55E472794504FEAC1378C56"/>
          </w:placeholder>
          <w:date w:fullDate="2017-10-2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504144">
            <w:t>October 20, 2017</w:t>
          </w:r>
        </w:sdtContent>
      </w:sdt>
      <w:r w:rsidR="00361DEE">
        <w:t xml:space="preserve"> at </w:t>
      </w:r>
      <w:r w:rsidR="0030612D">
        <w:t>Austin House</w:t>
      </w:r>
      <w:r w:rsidR="0015180F" w:rsidRPr="00AE361F">
        <w:t>.</w:t>
      </w:r>
    </w:p>
    <w:p w:rsidR="0015180F" w:rsidRPr="004B5C09" w:rsidRDefault="0015180F" w:rsidP="00361DEE">
      <w:pPr>
        <w:pStyle w:val="ListParagraph"/>
      </w:pPr>
      <w:r w:rsidRPr="004B5C09">
        <w:t xml:space="preserve">Roll </w:t>
      </w:r>
      <w:r w:rsidR="006928C1">
        <w:t>c</w:t>
      </w:r>
      <w:r w:rsidRPr="004B5C09">
        <w:t>all</w:t>
      </w:r>
    </w:p>
    <w:p w:rsidR="0015180F" w:rsidRDefault="00DB0439" w:rsidP="00361DEE">
      <w:sdt>
        <w:sdtPr>
          <w:alias w:val="Name"/>
          <w:tag w:val="Name"/>
          <w:id w:val="811033258"/>
          <w:placeholder>
            <w:docPart w:val="23F2221C0A3B4284940F9060D0C7585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612D">
            <w:t>Michael</w:t>
          </w:r>
        </w:sdtContent>
      </w:sdt>
      <w:r w:rsidR="00361DEE">
        <w:t xml:space="preserve"> </w:t>
      </w:r>
      <w:r w:rsidR="0015180F">
        <w:t xml:space="preserve">conducted a roll call. The following </w:t>
      </w:r>
      <w:r w:rsidR="006928C1">
        <w:t>persons</w:t>
      </w:r>
      <w:r w:rsidR="0015180F">
        <w:t xml:space="preserve"> were present: </w:t>
      </w:r>
      <w:r w:rsidR="0030612D">
        <w:t xml:space="preserve">Michel, </w:t>
      </w:r>
      <w:proofErr w:type="spellStart"/>
      <w:r w:rsidR="0030612D">
        <w:t>Olu</w:t>
      </w:r>
      <w:proofErr w:type="spellEnd"/>
      <w:r w:rsidR="0030612D">
        <w:t>, and Anthony.</w:t>
      </w:r>
    </w:p>
    <w:p w:rsidR="0015180F" w:rsidRDefault="0015180F" w:rsidP="00361DEE">
      <w:pPr>
        <w:pStyle w:val="ListParagraph"/>
      </w:pPr>
      <w:r w:rsidRPr="004B5C09">
        <w:t>Approval of minutes</w:t>
      </w:r>
      <w:r w:rsidR="00680296" w:rsidRPr="004B5C09">
        <w:t xml:space="preserve"> from last meeting</w:t>
      </w:r>
    </w:p>
    <w:p w:rsidR="0030612D" w:rsidRDefault="00DB0439" w:rsidP="0030612D">
      <w:pPr>
        <w:ind w:left="0" w:firstLine="187"/>
      </w:pPr>
      <w:sdt>
        <w:sdtPr>
          <w:alias w:val="Name"/>
          <w:tag w:val="Name"/>
          <w:id w:val="811033276"/>
          <w:placeholder>
            <w:docPart w:val="F0FA1FACE7E640C3B1DE76292DF2C21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612D">
            <w:t>Michael</w:t>
          </w:r>
        </w:sdtContent>
      </w:sdt>
      <w:r w:rsidR="0030612D">
        <w:t xml:space="preserve"> read the minutes from the last meeting. The minutes were approved as read.</w:t>
      </w:r>
    </w:p>
    <w:p w:rsidR="0030612D" w:rsidRDefault="0030612D" w:rsidP="00361DEE">
      <w:pPr>
        <w:pStyle w:val="ListParagraph"/>
      </w:pPr>
      <w:r>
        <w:t>Agenda</w:t>
      </w:r>
    </w:p>
    <w:p w:rsidR="0030612D" w:rsidRPr="004B5C09" w:rsidRDefault="00504144" w:rsidP="00DB0439">
      <w:r>
        <w:t>Reorganize the objectives and roles because of Serafin leaving the group. Evaluate our current situation and plan how we can go on from here to meet our objectives.</w:t>
      </w:r>
    </w:p>
    <w:p w:rsidR="0015180F" w:rsidRPr="004B5C09" w:rsidRDefault="0015180F" w:rsidP="00361DEE">
      <w:pPr>
        <w:pStyle w:val="ListParagraph"/>
      </w:pPr>
      <w:r w:rsidRPr="004B5C09">
        <w:t xml:space="preserve">Open </w:t>
      </w:r>
      <w:r w:rsidR="006928C1">
        <w:t>i</w:t>
      </w:r>
      <w:r w:rsidRPr="004B5C09">
        <w:t>ssues</w:t>
      </w:r>
      <w:r w:rsidR="0030612D">
        <w:t xml:space="preserve"> and decisions</w:t>
      </w:r>
    </w:p>
    <w:p w:rsidR="00C1643D" w:rsidRPr="002C3D7E" w:rsidRDefault="00504144" w:rsidP="002C3D7E">
      <w:pPr>
        <w:pStyle w:val="ListNumber"/>
      </w:pPr>
      <w:r>
        <w:t>Reorganize research points because of Serafin leaving. / Anthony has picked up the topic of AI and catering and will research that. The AI and factory work will be removed as a research topic.</w:t>
      </w:r>
    </w:p>
    <w:p w:rsidR="002C3D7E" w:rsidRDefault="00504144" w:rsidP="002C3D7E">
      <w:pPr>
        <w:pStyle w:val="ListNumber"/>
      </w:pPr>
      <w:r>
        <w:t xml:space="preserve">Redistribute Serafin’s role as presenter. / Michael and Anthony will be presenting the slides, using notes from </w:t>
      </w:r>
      <w:proofErr w:type="spellStart"/>
      <w:r>
        <w:t>Olu</w:t>
      </w:r>
      <w:proofErr w:type="spellEnd"/>
      <w:r>
        <w:t xml:space="preserve"> to present his slides.</w:t>
      </w:r>
    </w:p>
    <w:p w:rsidR="0030612D" w:rsidRDefault="006C1722" w:rsidP="0030612D">
      <w:pPr>
        <w:pStyle w:val="ListNumber"/>
      </w:pPr>
      <w:r>
        <w:t>Discuss our research findings and give each other feedback on how to continue and what may need to be done.</w:t>
      </w:r>
      <w:r w:rsidR="00B85433">
        <w:t xml:space="preserve"> / Anthony has been given some further insight on neural network AI and an automated AI controlled burger flipping technology. </w:t>
      </w:r>
      <w:proofErr w:type="spellStart"/>
      <w:r w:rsidR="00B85433">
        <w:t>Olu</w:t>
      </w:r>
      <w:proofErr w:type="spellEnd"/>
      <w:r w:rsidR="00B85433">
        <w:t xml:space="preserve"> informed to mention both </w:t>
      </w:r>
      <w:r w:rsidR="00DB0439">
        <w:t>manufactures</w:t>
      </w:r>
      <w:r w:rsidR="00B85433">
        <w:t xml:space="preserve"> and operators of </w:t>
      </w:r>
      <w:r w:rsidR="00DB0439">
        <w:t>self-driving</w:t>
      </w:r>
      <w:r w:rsidR="00B85433">
        <w:t xml:space="preserve"> vehicles when researching. </w:t>
      </w:r>
      <w:proofErr w:type="spellStart"/>
      <w:r w:rsidR="00B85433">
        <w:t>Olu</w:t>
      </w:r>
      <w:proofErr w:type="spellEnd"/>
      <w:r w:rsidR="00B85433">
        <w:t xml:space="preserve"> was given information on positronic brain AI </w:t>
      </w:r>
      <w:r w:rsidR="00DB0439">
        <w:t xml:space="preserve">technology also known as general AI technology, also he was told about hive mind AI technology. </w:t>
      </w:r>
    </w:p>
    <w:p w:rsidR="0015180F" w:rsidRPr="004B5C09" w:rsidRDefault="0015180F" w:rsidP="00361DEE">
      <w:pPr>
        <w:pStyle w:val="ListParagraph"/>
      </w:pPr>
      <w:r w:rsidRPr="004B5C09">
        <w:t>Adjournment</w:t>
      </w:r>
    </w:p>
    <w:p w:rsidR="00680296" w:rsidRDefault="00DB0439" w:rsidP="00360B6E">
      <w:sdt>
        <w:sdtPr>
          <w:alias w:val="Name"/>
          <w:tag w:val="Name"/>
          <w:id w:val="811033342"/>
          <w:placeholder>
            <w:docPart w:val="ECF0D4C0D8744ACFA44F669D97503CA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30612D">
            <w:t>Michael</w:t>
          </w:r>
        </w:sdtContent>
      </w:sdt>
      <w:r w:rsidR="002C3D7E" w:rsidRPr="00361DEE">
        <w:t xml:space="preserve"> </w:t>
      </w:r>
      <w:r w:rsidR="00680296" w:rsidRPr="00361DEE">
        <w:t>adjourned the meeting at</w:t>
      </w:r>
      <w:r w:rsidR="002C3D7E">
        <w:t xml:space="preserve"> </w:t>
      </w:r>
      <w:r>
        <w:t>17:10</w:t>
      </w:r>
      <w:r w:rsidR="00680296" w:rsidRPr="00361DEE">
        <w:t>.</w:t>
      </w:r>
    </w:p>
    <w:p w:rsidR="008E476B" w:rsidRDefault="0015180F" w:rsidP="00361DEE">
      <w:r>
        <w:t xml:space="preserve">Minutes </w:t>
      </w:r>
      <w:r w:rsidRPr="00616B41">
        <w:t>s</w:t>
      </w:r>
      <w:r w:rsidR="008E476B" w:rsidRPr="00616B41">
        <w:t xml:space="preserve">ubmitted </w:t>
      </w:r>
      <w:r w:rsidR="004E227E">
        <w:t xml:space="preserve">by:  </w:t>
      </w:r>
      <w:r w:rsidR="0030612D">
        <w:t>Michael</w:t>
      </w:r>
    </w:p>
    <w:p w:rsidR="008E476B" w:rsidRPr="00554276" w:rsidRDefault="008E476B" w:rsidP="00361DEE">
      <w:r>
        <w:lastRenderedPageBreak/>
        <w:t xml:space="preserve">Minutes </w:t>
      </w:r>
      <w:r w:rsidR="00FB3809">
        <w:t>a</w:t>
      </w:r>
      <w:r>
        <w:t xml:space="preserve">pproved by: </w:t>
      </w:r>
      <w:r w:rsidR="004E227E">
        <w:t xml:space="preserve"> </w:t>
      </w:r>
      <w:r w:rsidR="00DB0439">
        <w:t>Olu</w:t>
      </w:r>
      <w:bookmarkStart w:id="0" w:name="_GoBack"/>
      <w:bookmarkEnd w:id="0"/>
    </w:p>
    <w:sectPr w:rsidR="008E476B" w:rsidRPr="00554276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0"/>
  </w:num>
  <w:num w:numId="5">
    <w:abstractNumId w:val="2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2D"/>
    <w:rsid w:val="0011573E"/>
    <w:rsid w:val="00140DAE"/>
    <w:rsid w:val="0015180F"/>
    <w:rsid w:val="00193653"/>
    <w:rsid w:val="00276FA1"/>
    <w:rsid w:val="00291B4A"/>
    <w:rsid w:val="002C3D7E"/>
    <w:rsid w:val="0030612D"/>
    <w:rsid w:val="00360B6E"/>
    <w:rsid w:val="00361DEE"/>
    <w:rsid w:val="00362BE3"/>
    <w:rsid w:val="00411F8B"/>
    <w:rsid w:val="00477352"/>
    <w:rsid w:val="004B5C09"/>
    <w:rsid w:val="004E227E"/>
    <w:rsid w:val="00504144"/>
    <w:rsid w:val="00554276"/>
    <w:rsid w:val="00616B41"/>
    <w:rsid w:val="00620AE8"/>
    <w:rsid w:val="0064628C"/>
    <w:rsid w:val="00680296"/>
    <w:rsid w:val="00687389"/>
    <w:rsid w:val="006928C1"/>
    <w:rsid w:val="006C1722"/>
    <w:rsid w:val="006F03D4"/>
    <w:rsid w:val="00771C24"/>
    <w:rsid w:val="007D5836"/>
    <w:rsid w:val="008240DA"/>
    <w:rsid w:val="008429E5"/>
    <w:rsid w:val="00867EA4"/>
    <w:rsid w:val="00897D88"/>
    <w:rsid w:val="008E476B"/>
    <w:rsid w:val="00932F50"/>
    <w:rsid w:val="009921B8"/>
    <w:rsid w:val="00A07662"/>
    <w:rsid w:val="00A9231C"/>
    <w:rsid w:val="00AE361F"/>
    <w:rsid w:val="00B247A9"/>
    <w:rsid w:val="00B435B5"/>
    <w:rsid w:val="00B75CFC"/>
    <w:rsid w:val="00B85433"/>
    <w:rsid w:val="00C1643D"/>
    <w:rsid w:val="00C261A9"/>
    <w:rsid w:val="00D31AB7"/>
    <w:rsid w:val="00DA39CC"/>
    <w:rsid w:val="00DA5CE7"/>
    <w:rsid w:val="00DB0439"/>
    <w:rsid w:val="00DC79AD"/>
    <w:rsid w:val="00DF2868"/>
    <w:rsid w:val="00F23697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18D30AB5"/>
  <w15:docId w15:val="{D54EA435-7CAC-4EF0-9E96-7F064FD0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71847FED144AD7B7F0AC5F1E5C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D70D6-2F1C-4029-B714-C6CAD06B7948}"/>
      </w:docPartPr>
      <w:docPartBody>
        <w:p w:rsidR="005D6BF5" w:rsidRDefault="00FD14DA">
          <w:pPr>
            <w:pStyle w:val="5771847FED144AD7B7F0AC5F1E5C6A23"/>
          </w:pPr>
          <w:r>
            <w:t>[Click to select date]</w:t>
          </w:r>
        </w:p>
      </w:docPartBody>
    </w:docPart>
    <w:docPart>
      <w:docPartPr>
        <w:name w:val="0A2D451F41A34696939474359A3C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E6166-11EC-4600-859A-0D4CB53A1B53}"/>
      </w:docPartPr>
      <w:docPartBody>
        <w:p w:rsidR="005D6BF5" w:rsidRDefault="00FD14DA">
          <w:pPr>
            <w:pStyle w:val="0A2D451F41A34696939474359A3C0CCB"/>
          </w:pPr>
          <w:r w:rsidRPr="002C3D7E">
            <w:rPr>
              <w:rStyle w:val="PlaceholderText"/>
            </w:rPr>
            <w:t>[Facilitator Name]</w:t>
          </w:r>
        </w:p>
      </w:docPartBody>
    </w:docPart>
    <w:docPart>
      <w:docPartPr>
        <w:name w:val="72CD160ADE3343C3A23BCE69A7ACA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5A4E-7F98-4C75-9787-F28718CC66BF}"/>
      </w:docPartPr>
      <w:docPartBody>
        <w:p w:rsidR="005D6BF5" w:rsidRDefault="00FD14DA">
          <w:pPr>
            <w:pStyle w:val="72CD160ADE3343C3A23BCE69A7ACAA95"/>
          </w:pPr>
          <w:r w:rsidRPr="002C3D7E">
            <w:rPr>
              <w:rStyle w:val="PlaceholderText"/>
            </w:rPr>
            <w:t>[time]</w:t>
          </w:r>
        </w:p>
      </w:docPartBody>
    </w:docPart>
    <w:docPart>
      <w:docPartPr>
        <w:name w:val="8B848538B55E472794504FEAC1378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3234-54E6-4DCF-BE41-ADDD5B540050}"/>
      </w:docPartPr>
      <w:docPartBody>
        <w:p w:rsidR="005D6BF5" w:rsidRDefault="00FD14DA">
          <w:pPr>
            <w:pStyle w:val="8B848538B55E472794504FEAC1378C56"/>
          </w:pPr>
          <w:r w:rsidRPr="002C3D7E">
            <w:rPr>
              <w:rStyle w:val="PlaceholderText"/>
            </w:rPr>
            <w:t>[click to select date]</w:t>
          </w:r>
        </w:p>
      </w:docPartBody>
    </w:docPart>
    <w:docPart>
      <w:docPartPr>
        <w:name w:val="23F2221C0A3B4284940F9060D0C75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A801A-A577-4220-8C53-24DCC730CE0D}"/>
      </w:docPartPr>
      <w:docPartBody>
        <w:p w:rsidR="005D6BF5" w:rsidRDefault="00FD14DA">
          <w:pPr>
            <w:pStyle w:val="23F2221C0A3B4284940F9060D0C75853"/>
          </w:pPr>
          <w:r w:rsidRPr="002C3D7E">
            <w:rPr>
              <w:rStyle w:val="PlaceholderText"/>
            </w:rPr>
            <w:t>[Secretary Name]</w:t>
          </w:r>
        </w:p>
      </w:docPartBody>
    </w:docPart>
    <w:docPart>
      <w:docPartPr>
        <w:name w:val="ECF0D4C0D8744ACFA44F669D97503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D5F87-F0DA-48E6-9344-58E71EC7C2AA}"/>
      </w:docPartPr>
      <w:docPartBody>
        <w:p w:rsidR="005D6BF5" w:rsidRDefault="00FD14DA">
          <w:pPr>
            <w:pStyle w:val="ECF0D4C0D8744ACFA44F669D97503CA3"/>
          </w:pPr>
          <w:r>
            <w:t>[Facilitator Name]</w:t>
          </w:r>
        </w:p>
      </w:docPartBody>
    </w:docPart>
    <w:docPart>
      <w:docPartPr>
        <w:name w:val="F0FA1FACE7E640C3B1DE76292DF2C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4D1C-351B-4423-818D-08678E459E24}"/>
      </w:docPartPr>
      <w:docPartBody>
        <w:p w:rsidR="005D6BF5" w:rsidRDefault="00FD14DA" w:rsidP="00FD14DA">
          <w:pPr>
            <w:pStyle w:val="F0FA1FACE7E640C3B1DE76292DF2C21E"/>
          </w:pPr>
          <w:r>
            <w:t>[Secretary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DA"/>
    <w:rsid w:val="005D6BF5"/>
    <w:rsid w:val="00F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1847FED144AD7B7F0AC5F1E5C6A23">
    <w:name w:val="5771847FED144AD7B7F0AC5F1E5C6A2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2D451F41A34696939474359A3C0CCB">
    <w:name w:val="0A2D451F41A34696939474359A3C0CCB"/>
  </w:style>
  <w:style w:type="paragraph" w:customStyle="1" w:styleId="DA40A10E684C4EF5A53D5703394883D2">
    <w:name w:val="DA40A10E684C4EF5A53D5703394883D2"/>
  </w:style>
  <w:style w:type="paragraph" w:customStyle="1" w:styleId="72CD160ADE3343C3A23BCE69A7ACAA95">
    <w:name w:val="72CD160ADE3343C3A23BCE69A7ACAA95"/>
  </w:style>
  <w:style w:type="paragraph" w:customStyle="1" w:styleId="8B848538B55E472794504FEAC1378C56">
    <w:name w:val="8B848538B55E472794504FEAC1378C56"/>
  </w:style>
  <w:style w:type="paragraph" w:customStyle="1" w:styleId="8E5C3D8817364C00B81C998D0E538E72">
    <w:name w:val="8E5C3D8817364C00B81C998D0E538E72"/>
  </w:style>
  <w:style w:type="paragraph" w:customStyle="1" w:styleId="23F2221C0A3B4284940F9060D0C75853">
    <w:name w:val="23F2221C0A3B4284940F9060D0C75853"/>
  </w:style>
  <w:style w:type="paragraph" w:customStyle="1" w:styleId="D3777DB0FB9E4D2F88D3EA495D26A977">
    <w:name w:val="D3777DB0FB9E4D2F88D3EA495D26A977"/>
  </w:style>
  <w:style w:type="paragraph" w:customStyle="1" w:styleId="C593B6A49ECD41FCBC9EE98A1422BB06">
    <w:name w:val="C593B6A49ECD41FCBC9EE98A1422BB06"/>
  </w:style>
  <w:style w:type="paragraph" w:customStyle="1" w:styleId="6421552D9DBB44FD9CB6B5EE9583D088">
    <w:name w:val="6421552D9DBB44FD9CB6B5EE9583D088"/>
  </w:style>
  <w:style w:type="paragraph" w:customStyle="1" w:styleId="3E267648DB044D84A9CB66BA17056EAD">
    <w:name w:val="3E267648DB044D84A9CB66BA17056EAD"/>
  </w:style>
  <w:style w:type="paragraph" w:customStyle="1" w:styleId="3BD6EAA4E5EA425DA9CFD318D49FD1D0">
    <w:name w:val="3BD6EAA4E5EA425DA9CFD318D49FD1D0"/>
  </w:style>
  <w:style w:type="paragraph" w:customStyle="1" w:styleId="B377A667849B4AD2A94BE6CAC7BB5117">
    <w:name w:val="B377A667849B4AD2A94BE6CAC7BB5117"/>
  </w:style>
  <w:style w:type="paragraph" w:customStyle="1" w:styleId="1B95A8D8D0554081A10B5FB4088873CF">
    <w:name w:val="1B95A8D8D0554081A10B5FB4088873CF"/>
  </w:style>
  <w:style w:type="paragraph" w:customStyle="1" w:styleId="140BDE6D86CA47C49755ADAA8F426FF9">
    <w:name w:val="140BDE6D86CA47C49755ADAA8F426FF9"/>
  </w:style>
  <w:style w:type="paragraph" w:customStyle="1" w:styleId="ECF0D4C0D8744ACFA44F669D97503CA3">
    <w:name w:val="ECF0D4C0D8744ACFA44F669D97503CA3"/>
  </w:style>
  <w:style w:type="paragraph" w:customStyle="1" w:styleId="FF21E4D120CA473FB34ED214F93BDB70">
    <w:name w:val="FF21E4D120CA473FB34ED214F93BDB70"/>
  </w:style>
  <w:style w:type="paragraph" w:customStyle="1" w:styleId="53BB68E510D54D849D33E4CB6BF33B89">
    <w:name w:val="53BB68E510D54D849D33E4CB6BF33B89"/>
  </w:style>
  <w:style w:type="paragraph" w:customStyle="1" w:styleId="28BA4B8370EC4D438A61C64DEDDE59D1">
    <w:name w:val="28BA4B8370EC4D438A61C64DEDDE59D1"/>
  </w:style>
  <w:style w:type="paragraph" w:customStyle="1" w:styleId="F0FA1FACE7E640C3B1DE76292DF2C21E">
    <w:name w:val="F0FA1FACE7E640C3B1DE76292DF2C21E"/>
    <w:rsid w:val="00FD1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Michael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107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Michael Ashfield</dc:creator>
  <cp:keywords/>
  <dc:description>Michael</dc:description>
  <cp:lastModifiedBy>Michael Ashfield</cp:lastModifiedBy>
  <cp:revision>2</cp:revision>
  <cp:lastPrinted>2002-03-13T18:46:00Z</cp:lastPrinted>
  <dcterms:created xsi:type="dcterms:W3CDTF">2017-10-11T12:45:00Z</dcterms:created>
  <dcterms:modified xsi:type="dcterms:W3CDTF">2017-10-20T16:09:00Z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