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836" w:rsidRPr="00554276" w:rsidRDefault="0030612D" w:rsidP="00620AE8">
      <w:pPr>
        <w:pStyle w:val="Heading1"/>
      </w:pPr>
      <w:r>
        <w:t>GDP Project</w:t>
      </w:r>
    </w:p>
    <w:p w:rsidR="00554276" w:rsidRPr="004B5C09" w:rsidRDefault="00554276" w:rsidP="00620AE8">
      <w:pPr>
        <w:pStyle w:val="Heading1"/>
      </w:pPr>
      <w:r w:rsidRPr="004B5C09">
        <w:t>Meeting Minutes</w:t>
      </w:r>
    </w:p>
    <w:sdt>
      <w:sdtPr>
        <w:alias w:val="Date"/>
        <w:tag w:val="Date"/>
        <w:id w:val="811033052"/>
        <w:placeholder>
          <w:docPart w:val="5771847FED144AD7B7F0AC5F1E5C6A23"/>
        </w:placeholder>
        <w:date w:fullDate="2017-10-11T13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554276" w:rsidRPr="004E227E" w:rsidRDefault="0030612D" w:rsidP="00B75CFC">
          <w:pPr>
            <w:pStyle w:val="Date"/>
          </w:pPr>
          <w:r>
            <w:t>October 11, 2017</w:t>
          </w:r>
        </w:p>
      </w:sdtContent>
    </w:sdt>
    <w:p w:rsidR="00554276" w:rsidRPr="004B5C09" w:rsidRDefault="0015180F" w:rsidP="00361DEE">
      <w:pPr>
        <w:pStyle w:val="ListParagraph"/>
      </w:pPr>
      <w:r w:rsidRPr="00616B41">
        <w:t>Call</w:t>
      </w:r>
      <w:r w:rsidRPr="004B5C09">
        <w:t xml:space="preserve"> to order</w:t>
      </w:r>
    </w:p>
    <w:p w:rsidR="0015180F" w:rsidRPr="00AE361F" w:rsidRDefault="00362BE3" w:rsidP="00361DEE">
      <w:sdt>
        <w:sdtPr>
          <w:alias w:val="Name"/>
          <w:tag w:val="Name"/>
          <w:id w:val="811033081"/>
          <w:placeholder>
            <w:docPart w:val="0A2D451F41A34696939474359A3C0CCB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/>
        </w:sdtPr>
        <w:sdtEndPr/>
        <w:sdtContent>
          <w:r w:rsidR="0030612D">
            <w:t>Michael</w:t>
          </w:r>
        </w:sdtContent>
      </w:sdt>
      <w:r w:rsidR="00361DEE">
        <w:t xml:space="preserve"> </w:t>
      </w:r>
      <w:r w:rsidR="0015180F" w:rsidRPr="00AE361F">
        <w:t xml:space="preserve">called to order the regular meeting of the </w:t>
      </w:r>
      <w:r w:rsidR="0030612D">
        <w:t>GDP Project</w:t>
      </w:r>
      <w:r w:rsidR="0015180F" w:rsidRPr="00AE361F">
        <w:t xml:space="preserve"> at </w:t>
      </w:r>
      <w:sdt>
        <w:sdtPr>
          <w:id w:val="811033121"/>
          <w:placeholder>
            <w:docPart w:val="72CD160ADE3343C3A23BCE69A7ACAA95"/>
          </w:placeholder>
        </w:sdtPr>
        <w:sdtEndPr/>
        <w:sdtContent>
          <w:r w:rsidR="0030612D">
            <w:t>1</w:t>
          </w:r>
          <w:r w:rsidR="00DA5CE7">
            <w:t>3</w:t>
          </w:r>
          <w:r w:rsidR="0030612D">
            <w:t>:00</w:t>
          </w:r>
        </w:sdtContent>
      </w:sdt>
      <w:r w:rsidR="0015180F" w:rsidRPr="00AE361F">
        <w:t xml:space="preserve"> on </w:t>
      </w:r>
      <w:sdt>
        <w:sdtPr>
          <w:alias w:val="Date"/>
          <w:tag w:val="Date"/>
          <w:id w:val="811033147"/>
          <w:placeholder>
            <w:docPart w:val="8B848538B55E472794504FEAC1378C56"/>
          </w:placeholder>
          <w:date w:fullDate="2017-10-1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30612D">
            <w:t>October 11, 2017</w:t>
          </w:r>
        </w:sdtContent>
      </w:sdt>
      <w:r w:rsidR="00361DEE">
        <w:t xml:space="preserve"> at </w:t>
      </w:r>
      <w:r w:rsidR="0030612D">
        <w:t>Austin House</w:t>
      </w:r>
      <w:r w:rsidR="0015180F" w:rsidRPr="00AE361F">
        <w:t>.</w:t>
      </w:r>
    </w:p>
    <w:p w:rsidR="0015180F" w:rsidRPr="004B5C09" w:rsidRDefault="0015180F" w:rsidP="00361DEE">
      <w:pPr>
        <w:pStyle w:val="ListParagraph"/>
      </w:pPr>
      <w:r w:rsidRPr="004B5C09">
        <w:t xml:space="preserve">Roll </w:t>
      </w:r>
      <w:r w:rsidR="006928C1">
        <w:t>c</w:t>
      </w:r>
      <w:r w:rsidRPr="004B5C09">
        <w:t>all</w:t>
      </w:r>
    </w:p>
    <w:p w:rsidR="0015180F" w:rsidRDefault="00362BE3" w:rsidP="00361DEE">
      <w:sdt>
        <w:sdtPr>
          <w:alias w:val="Name"/>
          <w:tag w:val="Name"/>
          <w:id w:val="811033258"/>
          <w:placeholder>
            <w:docPart w:val="23F2221C0A3B4284940F9060D0C75853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30612D">
            <w:t>Michael</w:t>
          </w:r>
        </w:sdtContent>
      </w:sdt>
      <w:r w:rsidR="00361DEE">
        <w:t xml:space="preserve"> </w:t>
      </w:r>
      <w:r w:rsidR="0015180F">
        <w:t xml:space="preserve">conducted a roll call. The following </w:t>
      </w:r>
      <w:r w:rsidR="006928C1">
        <w:t>persons</w:t>
      </w:r>
      <w:r w:rsidR="0015180F">
        <w:t xml:space="preserve"> were present: </w:t>
      </w:r>
      <w:r w:rsidR="0030612D">
        <w:t xml:space="preserve">Michel, </w:t>
      </w:r>
      <w:proofErr w:type="spellStart"/>
      <w:r w:rsidR="0030612D">
        <w:t>Olu</w:t>
      </w:r>
      <w:proofErr w:type="spellEnd"/>
      <w:r w:rsidR="0030612D">
        <w:t>, and Anthony.</w:t>
      </w:r>
      <w:r>
        <w:t xml:space="preserve"> Apologies</w:t>
      </w:r>
      <w:bookmarkStart w:id="0" w:name="_GoBack"/>
      <w:bookmarkEnd w:id="0"/>
      <w:r>
        <w:t xml:space="preserve"> for Serafin.</w:t>
      </w:r>
    </w:p>
    <w:p w:rsidR="0015180F" w:rsidRDefault="0015180F" w:rsidP="00361DEE">
      <w:pPr>
        <w:pStyle w:val="ListParagraph"/>
      </w:pPr>
      <w:r w:rsidRPr="004B5C09">
        <w:t>Approval of minutes</w:t>
      </w:r>
      <w:r w:rsidR="00680296" w:rsidRPr="004B5C09">
        <w:t xml:space="preserve"> from last meeting</w:t>
      </w:r>
    </w:p>
    <w:p w:rsidR="0030612D" w:rsidRDefault="0030612D" w:rsidP="0030612D">
      <w:pPr>
        <w:ind w:left="0" w:firstLine="187"/>
      </w:pPr>
      <w:sdt>
        <w:sdtPr>
          <w:alias w:val="Name"/>
          <w:tag w:val="Name"/>
          <w:id w:val="811033276"/>
          <w:placeholder>
            <w:docPart w:val="F0FA1FACE7E640C3B1DE76292DF2C21E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Content>
          <w:r>
            <w:t>Michael</w:t>
          </w:r>
        </w:sdtContent>
      </w:sdt>
      <w:r>
        <w:t xml:space="preserve"> read the minutes from the last meeting. The minutes were approved as read.</w:t>
      </w:r>
    </w:p>
    <w:p w:rsidR="0030612D" w:rsidRDefault="0030612D" w:rsidP="00361DEE">
      <w:pPr>
        <w:pStyle w:val="ListParagraph"/>
      </w:pPr>
      <w:r>
        <w:t>Agenda</w:t>
      </w:r>
    </w:p>
    <w:p w:rsidR="0030612D" w:rsidRPr="004B5C09" w:rsidRDefault="0030612D" w:rsidP="0030612D">
      <w:pPr>
        <w:ind w:left="0" w:firstLine="187"/>
      </w:pPr>
      <w:r>
        <w:t>Initialize the project and form the group roles.</w:t>
      </w:r>
    </w:p>
    <w:p w:rsidR="0015180F" w:rsidRPr="004B5C09" w:rsidRDefault="0015180F" w:rsidP="00361DEE">
      <w:pPr>
        <w:pStyle w:val="ListParagraph"/>
      </w:pPr>
      <w:r w:rsidRPr="004B5C09">
        <w:t xml:space="preserve">Open </w:t>
      </w:r>
      <w:r w:rsidR="006928C1">
        <w:t>i</w:t>
      </w:r>
      <w:r w:rsidRPr="004B5C09">
        <w:t>ssues</w:t>
      </w:r>
      <w:r w:rsidR="0030612D">
        <w:t xml:space="preserve"> and decisions</w:t>
      </w:r>
    </w:p>
    <w:p w:rsidR="00C1643D" w:rsidRPr="002C3D7E" w:rsidRDefault="0030612D" w:rsidP="002C3D7E">
      <w:pPr>
        <w:pStyle w:val="ListNumber"/>
      </w:pPr>
      <w:r>
        <w:t xml:space="preserve">Assign team roles / </w:t>
      </w:r>
      <w:proofErr w:type="spellStart"/>
      <w:r>
        <w:t>Olu</w:t>
      </w:r>
      <w:proofErr w:type="spellEnd"/>
      <w:r>
        <w:t xml:space="preserve"> is the leader, Michael is the sectary, Anthony is the designer, and Serafin</w:t>
      </w:r>
      <w:r w:rsidR="00DA5CE7">
        <w:t xml:space="preserve"> (not present)</w:t>
      </w:r>
      <w:r>
        <w:t xml:space="preserve"> is the presenter. All members will do research and will be assigned slides to create (which will be edited by the designer).</w:t>
      </w:r>
    </w:p>
    <w:p w:rsidR="002C3D7E" w:rsidRDefault="0030612D" w:rsidP="002C3D7E">
      <w:pPr>
        <w:pStyle w:val="ListNumber"/>
      </w:pPr>
      <w:r>
        <w:t xml:space="preserve">Initialize Trello and software used / </w:t>
      </w:r>
      <w:r w:rsidR="00DA5CE7">
        <w:t>Trello team created with a Trello Board created and populated with relevant columns, all team members added to the Trello team. A Google Docs slideshow was created and all members added.</w:t>
      </w:r>
    </w:p>
    <w:p w:rsidR="0030612D" w:rsidRDefault="0030612D" w:rsidP="0030612D">
      <w:pPr>
        <w:pStyle w:val="ListNumber"/>
      </w:pPr>
      <w:r>
        <w:t xml:space="preserve">Find and assign research tasks and practical tasks / </w:t>
      </w:r>
      <w:r w:rsidR="00362BE3">
        <w:t>Tasks added to T</w:t>
      </w:r>
      <w:r w:rsidR="00DA39CC">
        <w:t xml:space="preserve">rello and assigned to each member, every member has 1 or more </w:t>
      </w:r>
      <w:r w:rsidR="00362BE3">
        <w:t xml:space="preserve">research task. </w:t>
      </w:r>
    </w:p>
    <w:p w:rsidR="0015180F" w:rsidRPr="004B5C09" w:rsidRDefault="0015180F" w:rsidP="00361DEE">
      <w:pPr>
        <w:pStyle w:val="ListParagraph"/>
      </w:pPr>
      <w:r w:rsidRPr="004B5C09">
        <w:t>Adjournment</w:t>
      </w:r>
    </w:p>
    <w:p w:rsidR="00680296" w:rsidRDefault="00362BE3" w:rsidP="00360B6E">
      <w:sdt>
        <w:sdtPr>
          <w:alias w:val="Name"/>
          <w:tag w:val="Name"/>
          <w:id w:val="811033342"/>
          <w:placeholder>
            <w:docPart w:val="ECF0D4C0D8744ACFA44F669D97503CA3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/>
        </w:sdtPr>
        <w:sdtEndPr/>
        <w:sdtContent>
          <w:r w:rsidR="0030612D">
            <w:t>Michael</w:t>
          </w:r>
        </w:sdtContent>
      </w:sdt>
      <w:r w:rsidR="002C3D7E" w:rsidRPr="00361DEE">
        <w:t xml:space="preserve"> </w:t>
      </w:r>
      <w:r w:rsidR="00680296" w:rsidRPr="00361DEE">
        <w:t>adjourned the meeting at</w:t>
      </w:r>
      <w:r w:rsidR="002C3D7E">
        <w:t xml:space="preserve"> </w:t>
      </w:r>
      <w:r>
        <w:t>14:50</w:t>
      </w:r>
      <w:r w:rsidR="00680296" w:rsidRPr="00361DEE">
        <w:t>.</w:t>
      </w:r>
    </w:p>
    <w:p w:rsidR="008E476B" w:rsidRDefault="0015180F" w:rsidP="00361DEE">
      <w:r>
        <w:t xml:space="preserve">Minutes </w:t>
      </w:r>
      <w:r w:rsidRPr="00616B41">
        <w:t>s</w:t>
      </w:r>
      <w:r w:rsidR="008E476B" w:rsidRPr="00616B41">
        <w:t xml:space="preserve">ubmitted </w:t>
      </w:r>
      <w:r w:rsidR="004E227E">
        <w:t xml:space="preserve">by:  </w:t>
      </w:r>
      <w:r w:rsidR="0030612D">
        <w:t>Michael</w:t>
      </w:r>
    </w:p>
    <w:p w:rsidR="008E476B" w:rsidRPr="00554276" w:rsidRDefault="008E476B" w:rsidP="00361DEE">
      <w:r>
        <w:t xml:space="preserve">Minutes </w:t>
      </w:r>
      <w:r w:rsidR="00FB3809">
        <w:t>a</w:t>
      </w:r>
      <w:r>
        <w:t xml:space="preserve">pproved by: </w:t>
      </w:r>
      <w:r w:rsidR="004E227E">
        <w:t xml:space="preserve"> </w:t>
      </w:r>
      <w:proofErr w:type="spellStart"/>
      <w:r w:rsidR="00362BE3">
        <w:t>Olu</w:t>
      </w:r>
      <w:proofErr w:type="spellEnd"/>
    </w:p>
    <w:sectPr w:rsidR="008E476B" w:rsidRPr="00554276" w:rsidSect="001936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90B0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4E892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90BCA2"/>
    <w:lvl w:ilvl="0">
      <w:start w:val="1"/>
      <w:numFmt w:val="lowerLetter"/>
      <w:pStyle w:val="ListNumb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EDD6E08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DFEE5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54F6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2E0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06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2075D8"/>
    <w:lvl w:ilvl="0">
      <w:start w:val="1"/>
      <w:numFmt w:val="upperRoman"/>
      <w:pStyle w:val="ListParagraph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CFB04A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0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17"/>
  </w:num>
  <w:num w:numId="4">
    <w:abstractNumId w:val="10"/>
  </w:num>
  <w:num w:numId="5">
    <w:abstractNumId w:val="2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5"/>
  </w:num>
  <w:num w:numId="18">
    <w:abstractNumId w:val="14"/>
  </w:num>
  <w:num w:numId="19">
    <w:abstractNumId w:val="13"/>
  </w:num>
  <w:num w:numId="20">
    <w:abstractNumId w:val="12"/>
  </w:num>
  <w:num w:numId="21">
    <w:abstractNumId w:val="18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12D"/>
    <w:rsid w:val="0011573E"/>
    <w:rsid w:val="00140DAE"/>
    <w:rsid w:val="0015180F"/>
    <w:rsid w:val="00193653"/>
    <w:rsid w:val="00276FA1"/>
    <w:rsid w:val="00291B4A"/>
    <w:rsid w:val="002C3D7E"/>
    <w:rsid w:val="0030612D"/>
    <w:rsid w:val="00360B6E"/>
    <w:rsid w:val="00361DEE"/>
    <w:rsid w:val="00362BE3"/>
    <w:rsid w:val="00411F8B"/>
    <w:rsid w:val="00477352"/>
    <w:rsid w:val="004B5C09"/>
    <w:rsid w:val="004E227E"/>
    <w:rsid w:val="00554276"/>
    <w:rsid w:val="00616B41"/>
    <w:rsid w:val="00620AE8"/>
    <w:rsid w:val="0064628C"/>
    <w:rsid w:val="00680296"/>
    <w:rsid w:val="00687389"/>
    <w:rsid w:val="006928C1"/>
    <w:rsid w:val="006F03D4"/>
    <w:rsid w:val="00771C24"/>
    <w:rsid w:val="007D5836"/>
    <w:rsid w:val="008240DA"/>
    <w:rsid w:val="008429E5"/>
    <w:rsid w:val="00867EA4"/>
    <w:rsid w:val="00897D88"/>
    <w:rsid w:val="008E476B"/>
    <w:rsid w:val="00932F50"/>
    <w:rsid w:val="009921B8"/>
    <w:rsid w:val="00A07662"/>
    <w:rsid w:val="00A9231C"/>
    <w:rsid w:val="00AE361F"/>
    <w:rsid w:val="00B247A9"/>
    <w:rsid w:val="00B435B5"/>
    <w:rsid w:val="00B75CFC"/>
    <w:rsid w:val="00C1643D"/>
    <w:rsid w:val="00C261A9"/>
    <w:rsid w:val="00D31AB7"/>
    <w:rsid w:val="00DA39CC"/>
    <w:rsid w:val="00DA5CE7"/>
    <w:rsid w:val="00DC79AD"/>
    <w:rsid w:val="00DF2868"/>
    <w:rsid w:val="00F23697"/>
    <w:rsid w:val="00F36BB7"/>
    <w:rsid w:val="00FB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."/>
  <w:listSeparator w:val=","/>
  <w14:docId w14:val="365A7B66"/>
  <w15:docId w15:val="{D54EA435-7CAC-4EF0-9E96-7F064FD03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3D7E"/>
    <w:pPr>
      <w:spacing w:after="200" w:line="276" w:lineRule="auto"/>
      <w:ind w:left="187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qFormat/>
    <w:rsid w:val="00361DEE"/>
    <w:pPr>
      <w:keepNext/>
      <w:spacing w:after="60"/>
      <w:ind w:left="0"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semiHidden/>
    <w:unhideWhenUsed/>
    <w:qFormat/>
    <w:rsid w:val="00A9231C"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semiHidden/>
    <w:unhideWhenUsed/>
    <w:qFormat/>
    <w:rsid w:val="00AE36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unhideWhenUsed/>
    <w:qFormat/>
    <w:rsid w:val="00361DEE"/>
    <w:pPr>
      <w:numPr>
        <w:numId w:val="13"/>
      </w:numPr>
    </w:pPr>
  </w:style>
  <w:style w:type="character" w:styleId="PlaceholderText">
    <w:name w:val="Placeholder Text"/>
    <w:basedOn w:val="DefaultParagraphFont"/>
    <w:uiPriority w:val="99"/>
    <w:semiHidden/>
    <w:rsid w:val="00361DEE"/>
    <w:rPr>
      <w:color w:val="808080"/>
    </w:rPr>
  </w:style>
  <w:style w:type="paragraph" w:styleId="Date">
    <w:name w:val="Date"/>
    <w:basedOn w:val="Normal"/>
    <w:next w:val="Normal"/>
    <w:qFormat/>
    <w:rsid w:val="00361DEE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1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D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1DEE"/>
    <w:pPr>
      <w:numPr>
        <w:numId w:val="11"/>
      </w:numPr>
      <w:spacing w:before="240" w:after="60"/>
      <w:ind w:left="187" w:hanging="187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AppData\Roaming\Microsoft\Templates\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71847FED144AD7B7F0AC5F1E5C6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D70D6-2F1C-4029-B714-C6CAD06B7948}"/>
      </w:docPartPr>
      <w:docPartBody>
        <w:p w:rsidR="00000000" w:rsidRDefault="00FD14DA">
          <w:pPr>
            <w:pStyle w:val="5771847FED144AD7B7F0AC5F1E5C6A23"/>
          </w:pPr>
          <w:r>
            <w:t>[Click to select date]</w:t>
          </w:r>
        </w:p>
      </w:docPartBody>
    </w:docPart>
    <w:docPart>
      <w:docPartPr>
        <w:name w:val="0A2D451F41A34696939474359A3C0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E6166-11EC-4600-859A-0D4CB53A1B53}"/>
      </w:docPartPr>
      <w:docPartBody>
        <w:p w:rsidR="00000000" w:rsidRDefault="00FD14DA">
          <w:pPr>
            <w:pStyle w:val="0A2D451F41A34696939474359A3C0CCB"/>
          </w:pPr>
          <w:r w:rsidRPr="002C3D7E">
            <w:rPr>
              <w:rStyle w:val="PlaceholderText"/>
            </w:rPr>
            <w:t>[Facilitator Name]</w:t>
          </w:r>
        </w:p>
      </w:docPartBody>
    </w:docPart>
    <w:docPart>
      <w:docPartPr>
        <w:name w:val="72CD160ADE3343C3A23BCE69A7ACA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25A4E-7F98-4C75-9787-F28718CC66BF}"/>
      </w:docPartPr>
      <w:docPartBody>
        <w:p w:rsidR="00000000" w:rsidRDefault="00FD14DA">
          <w:pPr>
            <w:pStyle w:val="72CD160ADE3343C3A23BCE69A7ACAA95"/>
          </w:pPr>
          <w:r w:rsidRPr="002C3D7E">
            <w:rPr>
              <w:rStyle w:val="PlaceholderText"/>
            </w:rPr>
            <w:t>[time]</w:t>
          </w:r>
        </w:p>
      </w:docPartBody>
    </w:docPart>
    <w:docPart>
      <w:docPartPr>
        <w:name w:val="8B848538B55E472794504FEAC1378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93234-54E6-4DCF-BE41-ADDD5B540050}"/>
      </w:docPartPr>
      <w:docPartBody>
        <w:p w:rsidR="00000000" w:rsidRDefault="00FD14DA">
          <w:pPr>
            <w:pStyle w:val="8B848538B55E472794504FEAC1378C56"/>
          </w:pPr>
          <w:r w:rsidRPr="002C3D7E">
            <w:rPr>
              <w:rStyle w:val="PlaceholderText"/>
            </w:rPr>
            <w:t>[click to select date]</w:t>
          </w:r>
        </w:p>
      </w:docPartBody>
    </w:docPart>
    <w:docPart>
      <w:docPartPr>
        <w:name w:val="23F2221C0A3B4284940F9060D0C75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A801A-A577-4220-8C53-24DCC730CE0D}"/>
      </w:docPartPr>
      <w:docPartBody>
        <w:p w:rsidR="00000000" w:rsidRDefault="00FD14DA">
          <w:pPr>
            <w:pStyle w:val="23F2221C0A3B4284940F9060D0C75853"/>
          </w:pPr>
          <w:r w:rsidRPr="002C3D7E">
            <w:rPr>
              <w:rStyle w:val="PlaceholderText"/>
            </w:rPr>
            <w:t>[Secretary Name]</w:t>
          </w:r>
        </w:p>
      </w:docPartBody>
    </w:docPart>
    <w:docPart>
      <w:docPartPr>
        <w:name w:val="ECF0D4C0D8744ACFA44F669D97503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D5F87-F0DA-48E6-9344-58E71EC7C2AA}"/>
      </w:docPartPr>
      <w:docPartBody>
        <w:p w:rsidR="00000000" w:rsidRDefault="00FD14DA">
          <w:pPr>
            <w:pStyle w:val="ECF0D4C0D8744ACFA44F669D97503CA3"/>
          </w:pPr>
          <w:r>
            <w:t>[Facilitator Name]</w:t>
          </w:r>
        </w:p>
      </w:docPartBody>
    </w:docPart>
    <w:docPart>
      <w:docPartPr>
        <w:name w:val="F0FA1FACE7E640C3B1DE76292DF2C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64D1C-351B-4423-818D-08678E459E24}"/>
      </w:docPartPr>
      <w:docPartBody>
        <w:p w:rsidR="00000000" w:rsidRDefault="00FD14DA" w:rsidP="00FD14DA">
          <w:pPr>
            <w:pStyle w:val="F0FA1FACE7E640C3B1DE76292DF2C21E"/>
          </w:pPr>
          <w:r>
            <w:t>[Secretary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4DA"/>
    <w:rsid w:val="00FD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71847FED144AD7B7F0AC5F1E5C6A23">
    <w:name w:val="5771847FED144AD7B7F0AC5F1E5C6A23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A2D451F41A34696939474359A3C0CCB">
    <w:name w:val="0A2D451F41A34696939474359A3C0CCB"/>
  </w:style>
  <w:style w:type="paragraph" w:customStyle="1" w:styleId="DA40A10E684C4EF5A53D5703394883D2">
    <w:name w:val="DA40A10E684C4EF5A53D5703394883D2"/>
  </w:style>
  <w:style w:type="paragraph" w:customStyle="1" w:styleId="72CD160ADE3343C3A23BCE69A7ACAA95">
    <w:name w:val="72CD160ADE3343C3A23BCE69A7ACAA95"/>
  </w:style>
  <w:style w:type="paragraph" w:customStyle="1" w:styleId="8B848538B55E472794504FEAC1378C56">
    <w:name w:val="8B848538B55E472794504FEAC1378C56"/>
  </w:style>
  <w:style w:type="paragraph" w:customStyle="1" w:styleId="8E5C3D8817364C00B81C998D0E538E72">
    <w:name w:val="8E5C3D8817364C00B81C998D0E538E72"/>
  </w:style>
  <w:style w:type="paragraph" w:customStyle="1" w:styleId="23F2221C0A3B4284940F9060D0C75853">
    <w:name w:val="23F2221C0A3B4284940F9060D0C75853"/>
  </w:style>
  <w:style w:type="paragraph" w:customStyle="1" w:styleId="D3777DB0FB9E4D2F88D3EA495D26A977">
    <w:name w:val="D3777DB0FB9E4D2F88D3EA495D26A977"/>
  </w:style>
  <w:style w:type="paragraph" w:customStyle="1" w:styleId="C593B6A49ECD41FCBC9EE98A1422BB06">
    <w:name w:val="C593B6A49ECD41FCBC9EE98A1422BB06"/>
  </w:style>
  <w:style w:type="paragraph" w:customStyle="1" w:styleId="6421552D9DBB44FD9CB6B5EE9583D088">
    <w:name w:val="6421552D9DBB44FD9CB6B5EE9583D088"/>
  </w:style>
  <w:style w:type="paragraph" w:customStyle="1" w:styleId="3E267648DB044D84A9CB66BA17056EAD">
    <w:name w:val="3E267648DB044D84A9CB66BA17056EAD"/>
  </w:style>
  <w:style w:type="paragraph" w:customStyle="1" w:styleId="3BD6EAA4E5EA425DA9CFD318D49FD1D0">
    <w:name w:val="3BD6EAA4E5EA425DA9CFD318D49FD1D0"/>
  </w:style>
  <w:style w:type="paragraph" w:customStyle="1" w:styleId="B377A667849B4AD2A94BE6CAC7BB5117">
    <w:name w:val="B377A667849B4AD2A94BE6CAC7BB5117"/>
  </w:style>
  <w:style w:type="paragraph" w:customStyle="1" w:styleId="1B95A8D8D0554081A10B5FB4088873CF">
    <w:name w:val="1B95A8D8D0554081A10B5FB4088873CF"/>
  </w:style>
  <w:style w:type="paragraph" w:customStyle="1" w:styleId="140BDE6D86CA47C49755ADAA8F426FF9">
    <w:name w:val="140BDE6D86CA47C49755ADAA8F426FF9"/>
  </w:style>
  <w:style w:type="paragraph" w:customStyle="1" w:styleId="ECF0D4C0D8744ACFA44F669D97503CA3">
    <w:name w:val="ECF0D4C0D8744ACFA44F669D97503CA3"/>
  </w:style>
  <w:style w:type="paragraph" w:customStyle="1" w:styleId="FF21E4D120CA473FB34ED214F93BDB70">
    <w:name w:val="FF21E4D120CA473FB34ED214F93BDB70"/>
  </w:style>
  <w:style w:type="paragraph" w:customStyle="1" w:styleId="53BB68E510D54D849D33E4CB6BF33B89">
    <w:name w:val="53BB68E510D54D849D33E4CB6BF33B89"/>
  </w:style>
  <w:style w:type="paragraph" w:customStyle="1" w:styleId="28BA4B8370EC4D438A61C64DEDDE59D1">
    <w:name w:val="28BA4B8370EC4D438A61C64DEDDE59D1"/>
  </w:style>
  <w:style w:type="paragraph" w:customStyle="1" w:styleId="F0FA1FACE7E640C3B1DE76292DF2C21E">
    <w:name w:val="F0FA1FACE7E640C3B1DE76292DF2C21E"/>
    <w:rsid w:val="00FD14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/>
  <Abstract/>
  <CompanyAddress/>
  <CompanyPhone/>
  <CompanyFax/>
  <CompanyEmail>Michael</CompanyEmail>
</CoverPageProperties>
</file>

<file path=customXml/itemProps1.xml><?xml version="1.0" encoding="utf-8"?>
<ds:datastoreItem xmlns:ds="http://schemas.openxmlformats.org/officeDocument/2006/customXml" ds:itemID="{C8847438-4757-47DF-8367-A49CFCDDA2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minutes.dotx</Template>
  <TotalTime>60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 meeting minutes</vt:lpstr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 meeting minutes</dc:title>
  <dc:creator>Michael Ashfield</dc:creator>
  <cp:keywords/>
  <dc:description>Michael</dc:description>
  <cp:lastModifiedBy>Michael Ashfield</cp:lastModifiedBy>
  <cp:revision>1</cp:revision>
  <cp:lastPrinted>2002-03-13T18:46:00Z</cp:lastPrinted>
  <dcterms:created xsi:type="dcterms:W3CDTF">2017-10-11T12:45:00Z</dcterms:created>
  <dcterms:modified xsi:type="dcterms:W3CDTF">2017-10-11T13:45:00Z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TC060910481033</vt:lpwstr>
  </property>
</Properties>
</file>